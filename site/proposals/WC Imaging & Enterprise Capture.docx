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2723D8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434E02" wp14:editId="21146EC8">
                    <wp:simplePos x="0" y="0"/>
                    <wp:positionH relativeFrom="margin">
                      <wp:posOffset>-32385</wp:posOffset>
                    </wp:positionH>
                    <wp:positionV relativeFrom="margin">
                      <wp:posOffset>1627505</wp:posOffset>
                    </wp:positionV>
                    <wp:extent cx="5972175" cy="6893560"/>
                    <wp:effectExtent l="0" t="0" r="9525" b="254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2175" cy="6893560"/>
                              <a:chOff x="-28575" y="227190"/>
                              <a:chExt cx="5972175" cy="6977073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28575" y="227190"/>
                                <a:ext cx="5934075" cy="2241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2723D8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Oracle WebCenter Imagine &amp; Enterprise Capture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6"/>
                                <a:ext cx="5943600" cy="45467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bookmarkStart w:id="0" w:name="_GoBack"/>
                                      <w:p w:rsidR="003F7B6E" w:rsidRDefault="00FD078B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By  Tushar Singhal,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FD078B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bookmarkEnd w:id="0"/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434E02" id="Group 1" o:spid="_x0000_s1026" style="position:absolute;margin-left:-2.55pt;margin-top:128.15pt;width:470.25pt;height:542.8pt;z-index:251659264;mso-position-horizontal-relative:margin;mso-position-vertical-relative:margin;mso-width-relative:margin;mso-height-relative:margin" coordorigin="-285,2271" coordsize="59721,6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left:-285;top:2271;width:59340;height:224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2723D8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Oracle WebCenter Imagine &amp; Enterprise Capture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5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bookmarkStart w:id="1" w:name="_GoBack"/>
                                <w:p w:rsidR="003F7B6E" w:rsidRDefault="00FD078B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By  Tushar Singhal,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FD078B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bookmarkEnd w:id="1"/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8A044E" w:rsidRDefault="002723D8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WebCenter Imaging</w:t>
      </w:r>
    </w:p>
    <w:p w:rsidR="003C6A8C" w:rsidRPr="003C6A8C" w:rsidRDefault="003C6A8C" w:rsidP="003C6A8C"/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Intro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Configurations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Connections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Applications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Inputs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Searches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Input Agents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Working with UCM(Content)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Searching Content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Annotating and Viewing Content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Debugging the application</w:t>
      </w:r>
    </w:p>
    <w:p w:rsidR="003C6A8C" w:rsidRPr="008A044E" w:rsidRDefault="003C6A8C" w:rsidP="003C6A8C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8A044E" w:rsidRDefault="008A044E" w:rsidP="008A044E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646FDF" w:rsidRDefault="002723D8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WebCenter Enterprise Capture</w:t>
      </w:r>
    </w:p>
    <w:p w:rsidR="008A044E" w:rsidRPr="003C6A8C" w:rsidRDefault="008A044E" w:rsidP="003C6A8C">
      <w:pPr>
        <w:spacing w:after="160" w:line="256" w:lineRule="auto"/>
        <w:rPr>
          <w:rFonts w:asciiTheme="majorHAnsi" w:hAnsiTheme="majorHAnsi"/>
        </w:rPr>
      </w:pP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Intro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Work Spaces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Client profiles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Import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Recognition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Commit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Conversion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Import sources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Debugging</w:t>
      </w:r>
    </w:p>
    <w:p w:rsidR="003C6A8C" w:rsidRPr="008A044E" w:rsidRDefault="003C6A8C" w:rsidP="003C6A8C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t xml:space="preserve">     </w:t>
      </w:r>
    </w:p>
    <w:p w:rsidR="00646FDF" w:rsidRPr="00646FDF" w:rsidRDefault="00646FDF" w:rsidP="00646FDF"/>
    <w:sectPr w:rsidR="00646FDF" w:rsidRPr="00646FDF" w:rsidSect="000D2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78B" w:rsidRDefault="00FD078B">
      <w:pPr>
        <w:spacing w:after="0" w:line="240" w:lineRule="auto"/>
      </w:pPr>
      <w:r>
        <w:separator/>
      </w:r>
    </w:p>
  </w:endnote>
  <w:endnote w:type="continuationSeparator" w:id="0">
    <w:p w:rsidR="00FD078B" w:rsidRDefault="00FD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4F3" w:rsidRDefault="00A314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314F3" w:rsidTr="00D10ABD">
      <w:trPr>
        <w:trHeight w:val="20"/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B5BFE1F5166C4BF491DD402137C2BB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314F3" w:rsidRPr="00A314F3" w:rsidRDefault="00A314F3" w:rsidP="00A314F3">
              <w:pPr>
                <w:pStyle w:val="Header"/>
                <w:jc w:val="right"/>
                <w:rPr>
                  <w:rFonts w:asciiTheme="majorHAnsi" w:hAnsiTheme="majorHAnsi"/>
                  <w:caps/>
                  <w:color w:val="000000" w:themeColor="text1"/>
                  <w:sz w:val="16"/>
                  <w:szCs w:val="16"/>
                </w:rPr>
              </w:pPr>
              <w:r w:rsidRPr="00A314F3">
                <w:rPr>
                  <w:rFonts w:asciiTheme="majorHAnsi" w:hAnsiTheme="majorHAnsi"/>
                  <w:caps/>
                  <w:color w:val="000000" w:themeColor="text1"/>
                  <w:sz w:val="16"/>
                  <w:szCs w:val="16"/>
                </w:rPr>
                <w:t>COPYRIGHT © 2016. VISIT 365ONLINETRAINING.COM TO KNOW MORE.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:rsidR="00A314F3" w:rsidRDefault="00A314F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46FA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314F3" w:rsidRDefault="00A314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4F3" w:rsidRDefault="00A31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78B" w:rsidRDefault="00FD078B">
      <w:pPr>
        <w:spacing w:after="0" w:line="240" w:lineRule="auto"/>
      </w:pPr>
      <w:r>
        <w:separator/>
      </w:r>
    </w:p>
  </w:footnote>
  <w:footnote w:type="continuationSeparator" w:id="0">
    <w:p w:rsidR="00FD078B" w:rsidRDefault="00FD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4F3" w:rsidRDefault="00A31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4F3" w:rsidRDefault="00A314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4F3" w:rsidRDefault="00A314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A32BB"/>
    <w:multiLevelType w:val="hybridMultilevel"/>
    <w:tmpl w:val="C230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145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35B86"/>
    <w:multiLevelType w:val="hybridMultilevel"/>
    <w:tmpl w:val="00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9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28"/>
  </w:num>
  <w:num w:numId="5">
    <w:abstractNumId w:val="0"/>
  </w:num>
  <w:num w:numId="6">
    <w:abstractNumId w:val="19"/>
  </w:num>
  <w:num w:numId="7">
    <w:abstractNumId w:val="1"/>
  </w:num>
  <w:num w:numId="8">
    <w:abstractNumId w:val="27"/>
  </w:num>
  <w:num w:numId="9">
    <w:abstractNumId w:val="10"/>
  </w:num>
  <w:num w:numId="10">
    <w:abstractNumId w:val="18"/>
  </w:num>
  <w:num w:numId="11">
    <w:abstractNumId w:val="30"/>
  </w:num>
  <w:num w:numId="12">
    <w:abstractNumId w:val="2"/>
  </w:num>
  <w:num w:numId="13">
    <w:abstractNumId w:val="26"/>
  </w:num>
  <w:num w:numId="14">
    <w:abstractNumId w:val="11"/>
  </w:num>
  <w:num w:numId="15">
    <w:abstractNumId w:val="6"/>
  </w:num>
  <w:num w:numId="16">
    <w:abstractNumId w:val="21"/>
  </w:num>
  <w:num w:numId="17">
    <w:abstractNumId w:val="15"/>
  </w:num>
  <w:num w:numId="18">
    <w:abstractNumId w:val="25"/>
  </w:num>
  <w:num w:numId="19">
    <w:abstractNumId w:val="17"/>
  </w:num>
  <w:num w:numId="20">
    <w:abstractNumId w:val="13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"/>
  </w:num>
  <w:num w:numId="26">
    <w:abstractNumId w:val="4"/>
  </w:num>
  <w:num w:numId="27">
    <w:abstractNumId w:val="29"/>
  </w:num>
  <w:num w:numId="28">
    <w:abstractNumId w:val="9"/>
  </w:num>
  <w:num w:numId="29">
    <w:abstractNumId w:val="22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2723D8"/>
    <w:rsid w:val="00295DAB"/>
    <w:rsid w:val="00326CAC"/>
    <w:rsid w:val="0034771E"/>
    <w:rsid w:val="003C6A8C"/>
    <w:rsid w:val="003F7B6E"/>
    <w:rsid w:val="00464011"/>
    <w:rsid w:val="00526187"/>
    <w:rsid w:val="00646FDF"/>
    <w:rsid w:val="007022F2"/>
    <w:rsid w:val="008A044E"/>
    <w:rsid w:val="00916F19"/>
    <w:rsid w:val="00994080"/>
    <w:rsid w:val="00A04036"/>
    <w:rsid w:val="00A314F3"/>
    <w:rsid w:val="00B46FA5"/>
    <w:rsid w:val="00B74F84"/>
    <w:rsid w:val="00B91DAD"/>
    <w:rsid w:val="00BB795C"/>
    <w:rsid w:val="00BE1D67"/>
    <w:rsid w:val="00D10ABD"/>
    <w:rsid w:val="00E369D4"/>
    <w:rsid w:val="00F163B4"/>
    <w:rsid w:val="00FD078B"/>
    <w:rsid w:val="00F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BFE1F5166C4BF491DD402137C2B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E3CC-3ED2-494C-BE27-9ABFE2E43120}"/>
      </w:docPartPr>
      <w:docPartBody>
        <w:p w:rsidR="00800490" w:rsidRDefault="007846A2" w:rsidP="007846A2">
          <w:pPr>
            <w:pStyle w:val="B5BFE1F5166C4BF491DD402137C2BBC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A2"/>
    <w:rsid w:val="0039335B"/>
    <w:rsid w:val="007614CE"/>
    <w:rsid w:val="007846A2"/>
    <w:rsid w:val="008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E787EC3824FEBA553A5789206AC17">
    <w:name w:val="B94E787EC3824FEBA553A5789206AC17"/>
    <w:rsid w:val="007846A2"/>
  </w:style>
  <w:style w:type="paragraph" w:customStyle="1" w:styleId="DDC6ECEA7370409FBD192354CD2F2358">
    <w:name w:val="DDC6ECEA7370409FBD192354CD2F2358"/>
    <w:rsid w:val="007846A2"/>
  </w:style>
  <w:style w:type="paragraph" w:customStyle="1" w:styleId="B5BFE1F5166C4BF491DD402137C2BBCD">
    <w:name w:val="B5BFE1F5166C4BF491DD402137C2BBCD"/>
    <w:rsid w:val="00784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F1ECD-1564-4F61-85D6-74716023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78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Portal Online Training</vt:lpstr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Imagine &amp; Enterprise Capture Online Training</dc:title>
  <dc:subject>By  Tushar Singhal, Trainer &amp; Solution Consultant</dc:subject>
  <dc:creator>COPYRIGHT © 2016. VISIT 365ONLINETRAINING.COM TO KNOW MORE.</dc:creator>
  <cp:keywords/>
  <dc:description/>
  <cp:lastModifiedBy>Nilay Jayswal</cp:lastModifiedBy>
  <cp:revision>12</cp:revision>
  <dcterms:created xsi:type="dcterms:W3CDTF">2016-10-03T18:52:00Z</dcterms:created>
  <dcterms:modified xsi:type="dcterms:W3CDTF">2016-10-09T09:29:00Z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